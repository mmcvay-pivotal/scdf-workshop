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8EDE" w14:textId="2E135307" w:rsidR="00524387" w:rsidRPr="0043229D" w:rsidRDefault="0043229D">
      <w:pPr>
        <w:pStyle w:val="Heading1"/>
        <w:rPr>
          <w:sz w:val="48"/>
          <w:szCs w:val="48"/>
        </w:rPr>
      </w:pPr>
      <w:r w:rsidRPr="0043229D">
        <w:rPr>
          <w:sz w:val="48"/>
          <w:szCs w:val="48"/>
        </w:rPr>
        <w:t>L</w:t>
      </w:r>
      <w:r>
        <w:rPr>
          <w:sz w:val="48"/>
          <w:szCs w:val="48"/>
        </w:rPr>
        <w:t>a</w:t>
      </w:r>
      <w:r w:rsidRPr="0043229D">
        <w:rPr>
          <w:sz w:val="48"/>
          <w:szCs w:val="48"/>
        </w:rPr>
        <w:t>b 0</w:t>
      </w:r>
      <w:r w:rsidR="000E1DA2">
        <w:rPr>
          <w:sz w:val="48"/>
          <w:szCs w:val="48"/>
        </w:rPr>
        <w:t>3</w:t>
      </w:r>
      <w:r w:rsidRPr="0043229D">
        <w:rPr>
          <w:sz w:val="48"/>
          <w:szCs w:val="48"/>
        </w:rPr>
        <w:t xml:space="preserve"> </w:t>
      </w:r>
      <w:r w:rsidR="00B46BDB">
        <w:rPr>
          <w:sz w:val="48"/>
          <w:szCs w:val="48"/>
        </w:rPr>
        <w:t xml:space="preserve">– </w:t>
      </w:r>
      <w:r w:rsidR="00E9088D">
        <w:rPr>
          <w:sz w:val="48"/>
          <w:szCs w:val="48"/>
        </w:rPr>
        <w:t>Usage Detail Stream</w:t>
      </w:r>
    </w:p>
    <w:p w14:paraId="09FCB9E3" w14:textId="11EB78E1" w:rsidR="00524387" w:rsidRDefault="002A4AAD">
      <w:pPr>
        <w:pStyle w:val="Heading2"/>
      </w:pPr>
      <w:r>
        <w:t>Overview</w:t>
      </w:r>
    </w:p>
    <w:p w14:paraId="11890491" w14:textId="633CCD6B" w:rsidR="004772E5" w:rsidRPr="004772E5" w:rsidRDefault="004772E5" w:rsidP="004772E5">
      <w:r>
        <w:t>This is another stream example composed of a Source, Processor, and Sink.</w:t>
      </w:r>
    </w:p>
    <w:p w14:paraId="4A83B188" w14:textId="6DE8F86A" w:rsidR="00C50E3D" w:rsidRDefault="00C50E3D" w:rsidP="00C50E3D">
      <w:r>
        <w:t xml:space="preserve">Please use the lab details </w:t>
      </w:r>
      <w:hyperlink r:id="rId7" w:history="1">
        <w:r w:rsidRPr="00C50E3D">
          <w:rPr>
            <w:rStyle w:val="Hyperlink"/>
          </w:rPr>
          <w:t>here</w:t>
        </w:r>
      </w:hyperlink>
      <w:r>
        <w:t xml:space="preserve"> as the instructions for this lab.</w:t>
      </w:r>
    </w:p>
    <w:p w14:paraId="214D8E3C" w14:textId="2B25AC6D" w:rsidR="00C50E3D" w:rsidRDefault="00C50E3D" w:rsidP="00C50E3D">
      <w:r>
        <w:t>You can ignore the first part as the source code already exists i</w:t>
      </w:r>
      <w:r w:rsidR="00134FFB">
        <w:t>n the repository</w:t>
      </w:r>
    </w:p>
    <w:p w14:paraId="070F0988" w14:textId="266D18AC" w:rsidR="00C50E3D" w:rsidRPr="00F737CB" w:rsidRDefault="00C50E3D" w:rsidP="00F737CB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F737CB">
        <w:rPr>
          <w:b/>
          <w:bCs/>
          <w:sz w:val="24"/>
          <w:szCs w:val="24"/>
        </w:rPr>
        <w:t xml:space="preserve">cd </w:t>
      </w:r>
      <w:proofErr w:type="spellStart"/>
      <w:r w:rsidRPr="00F737CB">
        <w:rPr>
          <w:b/>
          <w:bCs/>
          <w:sz w:val="24"/>
          <w:szCs w:val="24"/>
        </w:rPr>
        <w:t>scdf</w:t>
      </w:r>
      <w:proofErr w:type="spellEnd"/>
      <w:r w:rsidRPr="00F737CB">
        <w:rPr>
          <w:b/>
          <w:bCs/>
          <w:sz w:val="24"/>
          <w:szCs w:val="24"/>
        </w:rPr>
        <w:t>-workshop/labs/</w:t>
      </w:r>
      <w:r w:rsidRPr="00F737CB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standalone-stream-</w:t>
      </w:r>
      <w:proofErr w:type="spellStart"/>
      <w:r w:rsidRPr="00F737CB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kafka</w:t>
      </w:r>
      <w:proofErr w:type="spellEnd"/>
    </w:p>
    <w:p w14:paraId="4ED3BFBE" w14:textId="77777777" w:rsidR="00134FFB" w:rsidRDefault="00134FFB" w:rsidP="00C50E3D">
      <w:pPr>
        <w:rPr>
          <w:rFonts w:cstheme="minorHAnsi"/>
          <w:color w:val="000000" w:themeColor="text1"/>
          <w:lang w:val="en-GB"/>
        </w:rPr>
      </w:pPr>
    </w:p>
    <w:p w14:paraId="419766F7" w14:textId="53FB60A2" w:rsidR="00134FFB" w:rsidRPr="00F737CB" w:rsidRDefault="00134FFB" w:rsidP="00F737CB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GB"/>
        </w:rPr>
      </w:pPr>
      <w:r w:rsidRPr="00F737CB">
        <w:rPr>
          <w:rFonts w:cstheme="minorHAnsi"/>
          <w:color w:val="000000" w:themeColor="text1"/>
          <w:lang w:val="en-GB"/>
        </w:rPr>
        <w:t>Build the application by running the following:</w:t>
      </w:r>
    </w:p>
    <w:p w14:paraId="6DB719A4" w14:textId="00AD8284" w:rsidR="00134FFB" w:rsidRPr="007D6809" w:rsidRDefault="00134FFB" w:rsidP="00F737CB">
      <w:pPr>
        <w:ind w:left="69"/>
        <w:rPr>
          <w:rFonts w:cstheme="minorHAnsi"/>
          <w:color w:val="000000" w:themeColor="text1"/>
          <w:sz w:val="18"/>
          <w:szCs w:val="18"/>
          <w:lang w:val="en-GB"/>
        </w:rPr>
      </w:pPr>
      <w:proofErr w:type="spellStart"/>
      <w:r w:rsidRPr="007D6809">
        <w:rPr>
          <w:rFonts w:ascii="Monaco" w:hAnsi="Monaco" w:cs="Monaco"/>
          <w:color w:val="000000" w:themeColor="text1"/>
          <w:sz w:val="18"/>
          <w:szCs w:val="18"/>
          <w:lang w:val="en-GB"/>
        </w:rPr>
        <w:t>mvn</w:t>
      </w:r>
      <w:proofErr w:type="spellEnd"/>
      <w:r w:rsidRPr="007D6809"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clean install </w:t>
      </w:r>
      <w:proofErr w:type="spellStart"/>
      <w:proofErr w:type="gramStart"/>
      <w:r w:rsidRPr="007D6809">
        <w:rPr>
          <w:rFonts w:ascii="Monaco" w:hAnsi="Monaco" w:cs="Monaco"/>
          <w:color w:val="000000" w:themeColor="text1"/>
          <w:sz w:val="18"/>
          <w:szCs w:val="18"/>
          <w:lang w:val="en-GB"/>
        </w:rPr>
        <w:t>com.google</w:t>
      </w:r>
      <w:proofErr w:type="gramEnd"/>
      <w:r w:rsidRPr="007D6809">
        <w:rPr>
          <w:rFonts w:ascii="Monaco" w:hAnsi="Monaco" w:cs="Monaco"/>
          <w:color w:val="000000" w:themeColor="text1"/>
          <w:sz w:val="18"/>
          <w:szCs w:val="18"/>
          <w:lang w:val="en-GB"/>
        </w:rPr>
        <w:t>.cloud.tools:jib-maven-plugin:dockerBuild</w:t>
      </w:r>
      <w:proofErr w:type="spellEnd"/>
      <w:r w:rsidRPr="007D6809"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-</w:t>
      </w:r>
      <w:proofErr w:type="spellStart"/>
      <w:r w:rsidRPr="007D6809">
        <w:rPr>
          <w:rFonts w:ascii="Monaco" w:hAnsi="Monaco" w:cs="Monaco"/>
          <w:color w:val="000000" w:themeColor="text1"/>
          <w:sz w:val="18"/>
          <w:szCs w:val="18"/>
          <w:lang w:val="en-GB"/>
        </w:rPr>
        <w:t>DskipTests</w:t>
      </w:r>
      <w:proofErr w:type="spellEnd"/>
    </w:p>
    <w:p w14:paraId="66793BE3" w14:textId="3534011B" w:rsidR="00134FFB" w:rsidRDefault="00134FFB" w:rsidP="00C50E3D">
      <w:pPr>
        <w:rPr>
          <w:rFonts w:cstheme="minorHAnsi"/>
          <w:color w:val="000000" w:themeColor="text1"/>
          <w:lang w:val="en-GB"/>
        </w:rPr>
      </w:pPr>
    </w:p>
    <w:p w14:paraId="271B31DE" w14:textId="726B168B" w:rsidR="00134FFB" w:rsidRPr="00F737CB" w:rsidRDefault="00F737CB" w:rsidP="00F737CB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GB"/>
        </w:rPr>
      </w:pPr>
      <w:r w:rsidRPr="00F737CB">
        <w:rPr>
          <w:rFonts w:cstheme="minorHAnsi"/>
          <w:color w:val="000000" w:themeColor="text1"/>
          <w:lang w:val="en-GB"/>
        </w:rPr>
        <w:t xml:space="preserve">Have a go at figuring out how </w:t>
      </w:r>
      <w:r w:rsidR="00134FFB" w:rsidRPr="00F737CB">
        <w:rPr>
          <w:rFonts w:cstheme="minorHAnsi"/>
          <w:color w:val="000000" w:themeColor="text1"/>
          <w:lang w:val="en-GB"/>
        </w:rPr>
        <w:t>configure the Applications and Stream definitions</w:t>
      </w:r>
      <w:r>
        <w:rPr>
          <w:rFonts w:cstheme="minorHAnsi"/>
          <w:color w:val="000000" w:themeColor="text1"/>
          <w:lang w:val="en-GB"/>
        </w:rPr>
        <w:t xml:space="preserve"> (answers are provided)</w:t>
      </w:r>
    </w:p>
    <w:p w14:paraId="30E98B8F" w14:textId="0A9BAAFE" w:rsidR="00F737CB" w:rsidRDefault="00F737CB" w:rsidP="00C50E3D">
      <w:pPr>
        <w:rPr>
          <w:rFonts w:cstheme="minorHAnsi"/>
          <w:color w:val="000000" w:themeColor="text1"/>
          <w:lang w:val="en-GB"/>
        </w:rPr>
      </w:pPr>
    </w:p>
    <w:p w14:paraId="10FB950A" w14:textId="77777777" w:rsidR="00F737CB" w:rsidRPr="00134FFB" w:rsidRDefault="00F737CB" w:rsidP="00C50E3D">
      <w:pPr>
        <w:rPr>
          <w:rFonts w:cstheme="minorHAnsi"/>
          <w:color w:val="000000" w:themeColor="text1"/>
          <w:lang w:val="en-GB"/>
        </w:rPr>
      </w:pPr>
    </w:p>
    <w:p w14:paraId="43D08AFC" w14:textId="1A3ACA02" w:rsidR="00134FFB" w:rsidRPr="00134FFB" w:rsidRDefault="00134FFB" w:rsidP="00C50E3D"/>
    <w:p w14:paraId="01954D2A" w14:textId="66ED6D49" w:rsidR="00E9088D" w:rsidRPr="00E9088D" w:rsidRDefault="00E9088D" w:rsidP="00E9088D"/>
    <w:p w14:paraId="4C2CF1F6" w14:textId="77777777" w:rsidR="00B62DA3" w:rsidRPr="00D90390" w:rsidRDefault="00B62DA3" w:rsidP="00B62DA3">
      <w:pPr>
        <w:pStyle w:val="BlockText"/>
        <w:rPr>
          <w:color w:val="000000" w:themeColor="text1"/>
          <w:sz w:val="20"/>
          <w:szCs w:val="20"/>
        </w:rPr>
      </w:pPr>
    </w:p>
    <w:p w14:paraId="244D50CA" w14:textId="77777777" w:rsidR="00D90390" w:rsidRPr="00D90390" w:rsidRDefault="00D90390" w:rsidP="00D90390">
      <w:pPr>
        <w:pStyle w:val="BlockText"/>
        <w:ind w:left="643"/>
        <w:rPr>
          <w:color w:val="000000" w:themeColor="text1"/>
          <w:sz w:val="24"/>
          <w:szCs w:val="24"/>
        </w:rPr>
      </w:pPr>
    </w:p>
    <w:p w14:paraId="4272606B" w14:textId="77777777" w:rsidR="00D90390" w:rsidRDefault="00D90390" w:rsidP="0003109F">
      <w:pPr>
        <w:pStyle w:val="BlockText"/>
        <w:ind w:left="142"/>
        <w:rPr>
          <w:color w:val="000000" w:themeColor="text1"/>
          <w:sz w:val="24"/>
          <w:szCs w:val="24"/>
        </w:rPr>
      </w:pPr>
    </w:p>
    <w:p w14:paraId="67CDD2F0" w14:textId="46E21C3B" w:rsidR="0003109F" w:rsidRDefault="0003109F" w:rsidP="00D90390">
      <w:pPr>
        <w:pStyle w:val="BlockText"/>
        <w:ind w:left="502"/>
        <w:rPr>
          <w:color w:val="000000" w:themeColor="text1"/>
          <w:sz w:val="24"/>
          <w:szCs w:val="24"/>
        </w:rPr>
      </w:pPr>
    </w:p>
    <w:p w14:paraId="5C5A28B0" w14:textId="334D5843" w:rsidR="00860438" w:rsidRPr="00F82642" w:rsidRDefault="00860438" w:rsidP="00D90390">
      <w:pPr>
        <w:pStyle w:val="BlockText"/>
        <w:ind w:left="1942"/>
        <w:rPr>
          <w:color w:val="000000" w:themeColor="text1"/>
          <w:sz w:val="24"/>
          <w:szCs w:val="24"/>
        </w:rPr>
      </w:pPr>
    </w:p>
    <w:p w14:paraId="6001CC71" w14:textId="15CD596F" w:rsidR="00524387" w:rsidRDefault="00524387" w:rsidP="00F82642">
      <w:pPr>
        <w:pStyle w:val="ListParagraph"/>
      </w:pPr>
    </w:p>
    <w:p w14:paraId="400CF513" w14:textId="21CF3AEB" w:rsidR="00524387" w:rsidRDefault="00524387">
      <w:pPr>
        <w:pStyle w:val="Quote"/>
      </w:pPr>
    </w:p>
    <w:p w14:paraId="6A75F045" w14:textId="6E6EF249" w:rsidR="00524387" w:rsidRDefault="00524387" w:rsidP="002A4AAD"/>
    <w:p w14:paraId="2EA3BFE0" w14:textId="184CC603" w:rsidR="00524387" w:rsidRDefault="00524387" w:rsidP="0043229D">
      <w:pPr>
        <w:pStyle w:val="ListBullet"/>
        <w:numPr>
          <w:ilvl w:val="0"/>
          <w:numId w:val="0"/>
        </w:numPr>
        <w:ind w:left="389"/>
      </w:pPr>
    </w:p>
    <w:sectPr w:rsidR="00524387"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9FFEA" w14:textId="77777777" w:rsidR="00E24994" w:rsidRDefault="00E24994">
      <w:pPr>
        <w:spacing w:after="0" w:line="240" w:lineRule="auto"/>
      </w:pPr>
      <w:r>
        <w:separator/>
      </w:r>
    </w:p>
  </w:endnote>
  <w:endnote w:type="continuationSeparator" w:id="0">
    <w:p w14:paraId="6FED44C9" w14:textId="77777777" w:rsidR="00E24994" w:rsidRDefault="00E2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B5A07" w14:textId="77777777" w:rsidR="00E24994" w:rsidRDefault="00E24994">
      <w:pPr>
        <w:spacing w:after="0" w:line="240" w:lineRule="auto"/>
      </w:pPr>
      <w:r>
        <w:separator/>
      </w:r>
    </w:p>
  </w:footnote>
  <w:footnote w:type="continuationSeparator" w:id="0">
    <w:p w14:paraId="6A839406" w14:textId="77777777" w:rsidR="00E24994" w:rsidRDefault="00E2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42B38"/>
    <w:multiLevelType w:val="hybridMultilevel"/>
    <w:tmpl w:val="9BDA78D0"/>
    <w:lvl w:ilvl="0" w:tplc="68EA55D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E91476B"/>
    <w:multiLevelType w:val="hybridMultilevel"/>
    <w:tmpl w:val="7450BF6C"/>
    <w:lvl w:ilvl="0" w:tplc="A7144C68">
      <w:start w:val="1"/>
      <w:numFmt w:val="decimal"/>
      <w:lvlText w:val="%1."/>
      <w:lvlJc w:val="left"/>
      <w:pPr>
        <w:ind w:left="789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9" w:hanging="360"/>
      </w:pPr>
    </w:lvl>
    <w:lvl w:ilvl="2" w:tplc="0809001B" w:tentative="1">
      <w:start w:val="1"/>
      <w:numFmt w:val="lowerRoman"/>
      <w:lvlText w:val="%3."/>
      <w:lvlJc w:val="right"/>
      <w:pPr>
        <w:ind w:left="2229" w:hanging="180"/>
      </w:pPr>
    </w:lvl>
    <w:lvl w:ilvl="3" w:tplc="0809000F" w:tentative="1">
      <w:start w:val="1"/>
      <w:numFmt w:val="decimal"/>
      <w:lvlText w:val="%4."/>
      <w:lvlJc w:val="left"/>
      <w:pPr>
        <w:ind w:left="2949" w:hanging="360"/>
      </w:pPr>
    </w:lvl>
    <w:lvl w:ilvl="4" w:tplc="08090019" w:tentative="1">
      <w:start w:val="1"/>
      <w:numFmt w:val="lowerLetter"/>
      <w:lvlText w:val="%5."/>
      <w:lvlJc w:val="left"/>
      <w:pPr>
        <w:ind w:left="3669" w:hanging="360"/>
      </w:pPr>
    </w:lvl>
    <w:lvl w:ilvl="5" w:tplc="0809001B" w:tentative="1">
      <w:start w:val="1"/>
      <w:numFmt w:val="lowerRoman"/>
      <w:lvlText w:val="%6."/>
      <w:lvlJc w:val="right"/>
      <w:pPr>
        <w:ind w:left="4389" w:hanging="180"/>
      </w:pPr>
    </w:lvl>
    <w:lvl w:ilvl="6" w:tplc="0809000F" w:tentative="1">
      <w:start w:val="1"/>
      <w:numFmt w:val="decimal"/>
      <w:lvlText w:val="%7."/>
      <w:lvlJc w:val="left"/>
      <w:pPr>
        <w:ind w:left="5109" w:hanging="360"/>
      </w:pPr>
    </w:lvl>
    <w:lvl w:ilvl="7" w:tplc="08090019" w:tentative="1">
      <w:start w:val="1"/>
      <w:numFmt w:val="lowerLetter"/>
      <w:lvlText w:val="%8."/>
      <w:lvlJc w:val="left"/>
      <w:pPr>
        <w:ind w:left="5829" w:hanging="360"/>
      </w:pPr>
    </w:lvl>
    <w:lvl w:ilvl="8" w:tplc="08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20CD174C"/>
    <w:multiLevelType w:val="hybridMultilevel"/>
    <w:tmpl w:val="F392EE28"/>
    <w:lvl w:ilvl="0" w:tplc="0809000F">
      <w:start w:val="1"/>
      <w:numFmt w:val="decimal"/>
      <w:lvlText w:val="%1."/>
      <w:lvlJc w:val="left"/>
      <w:pPr>
        <w:ind w:left="1942" w:hanging="360"/>
      </w:pPr>
    </w:lvl>
    <w:lvl w:ilvl="1" w:tplc="08090019" w:tentative="1">
      <w:start w:val="1"/>
      <w:numFmt w:val="lowerLetter"/>
      <w:lvlText w:val="%2."/>
      <w:lvlJc w:val="left"/>
      <w:pPr>
        <w:ind w:left="2662" w:hanging="360"/>
      </w:pPr>
    </w:lvl>
    <w:lvl w:ilvl="2" w:tplc="0809001B" w:tentative="1">
      <w:start w:val="1"/>
      <w:numFmt w:val="lowerRoman"/>
      <w:lvlText w:val="%3."/>
      <w:lvlJc w:val="right"/>
      <w:pPr>
        <w:ind w:left="3382" w:hanging="180"/>
      </w:pPr>
    </w:lvl>
    <w:lvl w:ilvl="3" w:tplc="0809000F" w:tentative="1">
      <w:start w:val="1"/>
      <w:numFmt w:val="decimal"/>
      <w:lvlText w:val="%4."/>
      <w:lvlJc w:val="left"/>
      <w:pPr>
        <w:ind w:left="4102" w:hanging="360"/>
      </w:pPr>
    </w:lvl>
    <w:lvl w:ilvl="4" w:tplc="08090019" w:tentative="1">
      <w:start w:val="1"/>
      <w:numFmt w:val="lowerLetter"/>
      <w:lvlText w:val="%5."/>
      <w:lvlJc w:val="left"/>
      <w:pPr>
        <w:ind w:left="4822" w:hanging="360"/>
      </w:pPr>
    </w:lvl>
    <w:lvl w:ilvl="5" w:tplc="0809001B" w:tentative="1">
      <w:start w:val="1"/>
      <w:numFmt w:val="lowerRoman"/>
      <w:lvlText w:val="%6."/>
      <w:lvlJc w:val="right"/>
      <w:pPr>
        <w:ind w:left="5542" w:hanging="180"/>
      </w:pPr>
    </w:lvl>
    <w:lvl w:ilvl="6" w:tplc="0809000F" w:tentative="1">
      <w:start w:val="1"/>
      <w:numFmt w:val="decimal"/>
      <w:lvlText w:val="%7."/>
      <w:lvlJc w:val="left"/>
      <w:pPr>
        <w:ind w:left="6262" w:hanging="360"/>
      </w:pPr>
    </w:lvl>
    <w:lvl w:ilvl="7" w:tplc="08090019" w:tentative="1">
      <w:start w:val="1"/>
      <w:numFmt w:val="lowerLetter"/>
      <w:lvlText w:val="%8."/>
      <w:lvlJc w:val="left"/>
      <w:pPr>
        <w:ind w:left="6982" w:hanging="360"/>
      </w:pPr>
    </w:lvl>
    <w:lvl w:ilvl="8" w:tplc="08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6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9797F"/>
    <w:multiLevelType w:val="hybridMultilevel"/>
    <w:tmpl w:val="C0B208FE"/>
    <w:lvl w:ilvl="0" w:tplc="0809000F">
      <w:start w:val="1"/>
      <w:numFmt w:val="decimal"/>
      <w:lvlText w:val="%1."/>
      <w:lvlJc w:val="left"/>
      <w:pPr>
        <w:ind w:left="1222" w:hanging="360"/>
      </w:p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 w15:restartNumberingAfterBreak="0">
    <w:nsid w:val="57B75AB0"/>
    <w:multiLevelType w:val="hybridMultilevel"/>
    <w:tmpl w:val="BD68E574"/>
    <w:lvl w:ilvl="0" w:tplc="A7144C68">
      <w:start w:val="1"/>
      <w:numFmt w:val="decimal"/>
      <w:lvlText w:val="%1."/>
      <w:lvlJc w:val="left"/>
      <w:pPr>
        <w:ind w:left="789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2FEA"/>
    <w:multiLevelType w:val="hybridMultilevel"/>
    <w:tmpl w:val="C96A7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A3C37"/>
    <w:multiLevelType w:val="hybridMultilevel"/>
    <w:tmpl w:val="B69894B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AD"/>
    <w:rsid w:val="0003109F"/>
    <w:rsid w:val="000E1DA2"/>
    <w:rsid w:val="000F19E3"/>
    <w:rsid w:val="00122F6A"/>
    <w:rsid w:val="00134FFB"/>
    <w:rsid w:val="001506C5"/>
    <w:rsid w:val="00161CEE"/>
    <w:rsid w:val="001F6D83"/>
    <w:rsid w:val="002A4AAD"/>
    <w:rsid w:val="0043229D"/>
    <w:rsid w:val="004772E5"/>
    <w:rsid w:val="00524387"/>
    <w:rsid w:val="00652D97"/>
    <w:rsid w:val="006B01A1"/>
    <w:rsid w:val="007B1709"/>
    <w:rsid w:val="007D6809"/>
    <w:rsid w:val="00860438"/>
    <w:rsid w:val="008C58C9"/>
    <w:rsid w:val="009A3637"/>
    <w:rsid w:val="009F6C2A"/>
    <w:rsid w:val="00A62289"/>
    <w:rsid w:val="00B46BDB"/>
    <w:rsid w:val="00B53437"/>
    <w:rsid w:val="00B62DA3"/>
    <w:rsid w:val="00C50E3D"/>
    <w:rsid w:val="00C930EE"/>
    <w:rsid w:val="00CB7D2E"/>
    <w:rsid w:val="00D90390"/>
    <w:rsid w:val="00DB0C1B"/>
    <w:rsid w:val="00E04188"/>
    <w:rsid w:val="00E24994"/>
    <w:rsid w:val="00E9088D"/>
    <w:rsid w:val="00F15F2E"/>
    <w:rsid w:val="00F35F1A"/>
    <w:rsid w:val="00F737CB"/>
    <w:rsid w:val="00F82642"/>
    <w:rsid w:val="00FA0FE3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289F"/>
  <w15:chartTrackingRefBased/>
  <w15:docId w15:val="{F165C774-D0D2-BB4A-A347-D6A2758E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Hyperlink">
    <w:name w:val="Hyperlink"/>
    <w:basedOn w:val="DefaultParagraphFont"/>
    <w:uiPriority w:val="99"/>
    <w:unhideWhenUsed/>
    <w:rsid w:val="00F15F2E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F2E"/>
    <w:rPr>
      <w:color w:val="487B97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826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438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6043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6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flow.spring.io/docs/stream-developer-guides/streams/standalone-stream-kaf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mcvay/Library/Containers/com.microsoft.Word/Data/Library/Application%20Support/Microsoft/Office/16.0/DTS/en-GB%7b0F51DF36-91A3-E54B-A4D0-F6429306C85C%7d/%7b4A4BD7D9-4E7D-194E-B11F-2691A09C5B64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Martin McVay</cp:lastModifiedBy>
  <cp:revision>7</cp:revision>
  <dcterms:created xsi:type="dcterms:W3CDTF">2021-04-14T15:36:00Z</dcterms:created>
  <dcterms:modified xsi:type="dcterms:W3CDTF">2021-04-14T19:07:00Z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